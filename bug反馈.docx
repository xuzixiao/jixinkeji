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F4" w:rsidRDefault="009E06F4" w:rsidP="002C2EA5">
      <w:r>
        <w:rPr>
          <w:rFonts w:hint="eastAsia"/>
        </w:rPr>
        <w:t>搜索下拉框样式有问题</w:t>
      </w:r>
    </w:p>
    <w:p w:rsidR="009E06F4" w:rsidRDefault="009E06F4" w:rsidP="002C2EA5">
      <w:r w:rsidRPr="00CB7E9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78pt;height:61.5pt;visibility:visible">
            <v:imagedata r:id="rId6" o:title=""/>
          </v:shape>
        </w:pict>
      </w:r>
    </w:p>
    <w:p w:rsidR="009E06F4" w:rsidRDefault="009E06F4" w:rsidP="002C2EA5">
      <w:bookmarkStart w:id="0" w:name="_GoBack"/>
      <w:bookmarkEnd w:id="0"/>
    </w:p>
    <w:p w:rsidR="009E06F4" w:rsidRDefault="009E06F4" w:rsidP="002C2EA5">
      <w:r>
        <w:rPr>
          <w:rFonts w:hint="eastAsia"/>
        </w:rPr>
        <w:t>搜索框的放大镜图标没有小手的效果了</w:t>
      </w:r>
    </w:p>
    <w:p w:rsidR="009E06F4" w:rsidRDefault="009E06F4" w:rsidP="002C2EA5">
      <w:r w:rsidRPr="00CB7E91">
        <w:rPr>
          <w:noProof/>
        </w:rPr>
        <w:pict>
          <v:shape id="图片 2" o:spid="_x0000_i1026" type="#_x0000_t75" style="width:41.25pt;height:44.25pt;visibility:visible">
            <v:imagedata r:id="rId7" o:title=""/>
          </v:shape>
        </w:pict>
      </w:r>
    </w:p>
    <w:p w:rsidR="009E06F4" w:rsidRDefault="009E06F4" w:rsidP="002C2EA5">
      <w:r>
        <w:rPr>
          <w:rFonts w:hint="eastAsia"/>
        </w:rPr>
        <w:t>正文要固定好</w:t>
      </w:r>
    </w:p>
    <w:p w:rsidR="009E06F4" w:rsidRDefault="009E06F4" w:rsidP="002C2EA5">
      <w:pPr>
        <w:rPr>
          <w:noProof/>
        </w:rPr>
      </w:pPr>
      <w:r w:rsidRPr="00CB7E91">
        <w:rPr>
          <w:noProof/>
        </w:rPr>
        <w:pict>
          <v:shape id="图片 3" o:spid="_x0000_i1027" type="#_x0000_t75" style="width:412.5pt;height:90.75pt;visibility:visible">
            <v:imagedata r:id="rId8" o:title=""/>
          </v:shape>
        </w:pict>
      </w:r>
    </w:p>
    <w:p w:rsidR="009E06F4" w:rsidRDefault="009E06F4" w:rsidP="002C2EA5">
      <w:r>
        <w:rPr>
          <w:noProof/>
        </w:rPr>
        <w:t>--------------------------------------------7.19</w:t>
      </w:r>
      <w:r>
        <w:rPr>
          <w:rFonts w:hint="eastAsia"/>
          <w:noProof/>
        </w:rPr>
        <w:t>修改完毕</w:t>
      </w:r>
      <w:r>
        <w:rPr>
          <w:noProof/>
        </w:rPr>
        <w:t>---------------------------------</w:t>
      </w:r>
    </w:p>
    <w:sectPr w:rsidR="009E06F4" w:rsidSect="001A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6F4" w:rsidRDefault="009E06F4" w:rsidP="002C2EA5">
      <w:r>
        <w:separator/>
      </w:r>
    </w:p>
  </w:endnote>
  <w:endnote w:type="continuationSeparator" w:id="0">
    <w:p w:rsidR="009E06F4" w:rsidRDefault="009E06F4" w:rsidP="002C2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6F4" w:rsidRDefault="009E06F4" w:rsidP="002C2EA5">
      <w:r>
        <w:separator/>
      </w:r>
    </w:p>
  </w:footnote>
  <w:footnote w:type="continuationSeparator" w:id="0">
    <w:p w:rsidR="009E06F4" w:rsidRDefault="009E06F4" w:rsidP="002C2E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1367"/>
    <w:rsid w:val="00126C87"/>
    <w:rsid w:val="001A5C9C"/>
    <w:rsid w:val="001D5D20"/>
    <w:rsid w:val="0024782F"/>
    <w:rsid w:val="002C2EA5"/>
    <w:rsid w:val="00473632"/>
    <w:rsid w:val="004C47E2"/>
    <w:rsid w:val="004F79AE"/>
    <w:rsid w:val="00561367"/>
    <w:rsid w:val="006D59F6"/>
    <w:rsid w:val="009A4516"/>
    <w:rsid w:val="009E06F4"/>
    <w:rsid w:val="00AC683A"/>
    <w:rsid w:val="00CB7E91"/>
    <w:rsid w:val="00EF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9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C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A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A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19</Words>
  <Characters>110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刘梦楠</dc:creator>
  <cp:keywords/>
  <dc:description/>
  <cp:lastModifiedBy>AutoBVT</cp:lastModifiedBy>
  <cp:revision>3</cp:revision>
  <dcterms:created xsi:type="dcterms:W3CDTF">2017-07-18T08:05:00Z</dcterms:created>
  <dcterms:modified xsi:type="dcterms:W3CDTF">2017-07-19T03:10:00Z</dcterms:modified>
</cp:coreProperties>
</file>